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6"/>
        <w:tblpPr w:leftFromText="180" w:rightFromText="180" w:vertAnchor="text" w:horzAnchor="margin" w:tblpXSpec="center" w:tblpY="1334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F22BFC" w:rsidTr="005D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:rsidR="00F22BFC" w:rsidRPr="009F144A" w:rsidRDefault="00F22BFC" w:rsidP="00846DAF">
            <w:pPr>
              <w:pStyle w:val="Heading1"/>
              <w:outlineLvl w:val="0"/>
              <w:rPr>
                <w:sz w:val="36"/>
                <w:szCs w:val="36"/>
              </w:rPr>
            </w:pPr>
            <w:bookmarkStart w:id="0" w:name="_GoBack"/>
            <w:bookmarkEnd w:id="0"/>
            <w:r w:rsidRPr="009F144A">
              <w:rPr>
                <w:sz w:val="36"/>
                <w:szCs w:val="36"/>
              </w:rPr>
              <w:t>January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:rsidR="00F22BFC" w:rsidRPr="009F144A" w:rsidRDefault="00F22BFC" w:rsidP="00846DAF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:rsidR="00F22BFC" w:rsidRPr="009F144A" w:rsidRDefault="00F22BFC" w:rsidP="00846DAF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144A">
              <w:rPr>
                <w:sz w:val="36"/>
                <w:szCs w:val="36"/>
              </w:rPr>
              <w:t>February</w:t>
            </w: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Pr="00F72F69" w:rsidRDefault="00F22BFC" w:rsidP="00846DAF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CF40F4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30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846DAF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F22BFC" w:rsidRDefault="00F22BFC" w:rsidP="00846DAF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E7C762" w:themeFill="accent1"/>
          </w:tcPr>
          <w:p w:rsidR="00F22BFC" w:rsidRPr="00410D23" w:rsidRDefault="00F22BFC" w:rsidP="00846DAF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31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:rsidR="00A2008A" w:rsidRDefault="00602102">
      <w:r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ge">
              <wp:posOffset>-3497</wp:posOffset>
            </wp:positionV>
            <wp:extent cx="7315200" cy="1393825"/>
            <wp:effectExtent l="0" t="0" r="0" b="0"/>
            <wp:wrapNone/>
            <wp:docPr id="6" name="Picture 6" title="Birthday and anniversa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M10354514 Birthday and anniversary calenda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08A" w:rsidRDefault="00A2008A"/>
    <w:p w:rsidR="00A2008A" w:rsidRDefault="00A2008A" w:rsidP="00A2008A">
      <w:r>
        <w:br w:type="page"/>
      </w:r>
    </w:p>
    <w:tbl>
      <w:tblPr>
        <w:tblStyle w:val="GridTable2Accent6"/>
        <w:tblpPr w:leftFromText="180" w:rightFromText="180" w:vertAnchor="text" w:horzAnchor="margin" w:tblpXSpec="center" w:tblpY="1334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A2008A" w:rsidTr="00A20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A2008A" w:rsidP="00A2008A">
            <w:pPr>
              <w:pStyle w:val="Heading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March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A2008A" w:rsidP="00A2008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A2008A" w:rsidP="00A2008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April</w:t>
            </w: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Pr="00F72F69" w:rsidRDefault="00A2008A" w:rsidP="00A2008A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30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31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:rsidR="00A2008A" w:rsidRDefault="00602102">
      <w:r>
        <w:rPr>
          <w:noProof/>
          <w:lang w:val="sr-Latn-RS" w:eastAsia="sr-Latn-R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ge">
              <wp:posOffset>-313</wp:posOffset>
            </wp:positionV>
            <wp:extent cx="7315200" cy="1393825"/>
            <wp:effectExtent l="0" t="0" r="0" b="0"/>
            <wp:wrapNone/>
            <wp:docPr id="9" name="Picture 9" title="Birthday and anniversa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M10354514 Birthday and anniversary calenda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08A" w:rsidRDefault="00A2008A" w:rsidP="00A2008A">
      <w:r>
        <w:br w:type="page"/>
      </w:r>
    </w:p>
    <w:tbl>
      <w:tblPr>
        <w:tblStyle w:val="GridTable2Accent6"/>
        <w:tblpPr w:leftFromText="180" w:rightFromText="180" w:vertAnchor="text" w:horzAnchor="margin" w:tblpXSpec="center" w:tblpY="1371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A2008A" w:rsidTr="00A20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A2008A" w:rsidP="00A2008A">
            <w:pPr>
              <w:pStyle w:val="Heading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Ma</w:t>
            </w:r>
            <w:r w:rsidR="005D4E0A">
              <w:rPr>
                <w:sz w:val="36"/>
                <w:szCs w:val="36"/>
              </w:rPr>
              <w:t>y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A2008A" w:rsidP="00A2008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5D4E0A" w:rsidP="00A2008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June</w:t>
            </w: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Pr="00F72F69" w:rsidRDefault="00A2008A" w:rsidP="00A2008A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30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9B3A53" w:themeFill="background2"/>
          </w:tcPr>
          <w:p w:rsidR="00A2008A" w:rsidRPr="00CF40F4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31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:rsidR="00A2008A" w:rsidRDefault="00602102">
      <w:r>
        <w:rPr>
          <w:noProof/>
          <w:lang w:val="sr-Latn-RS" w:eastAsia="sr-Latn-R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ge">
              <wp:posOffset>9260</wp:posOffset>
            </wp:positionV>
            <wp:extent cx="7315200" cy="1393825"/>
            <wp:effectExtent l="0" t="0" r="0" b="0"/>
            <wp:wrapNone/>
            <wp:docPr id="11" name="Picture 11" title="Birthday and anniversa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M10354514 Birthday and anniversary calenda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08A" w:rsidRDefault="00A2008A" w:rsidP="00A2008A">
      <w:r>
        <w:br w:type="page"/>
      </w:r>
    </w:p>
    <w:tbl>
      <w:tblPr>
        <w:tblStyle w:val="GridTable2Accent6"/>
        <w:tblpPr w:leftFromText="180" w:rightFromText="180" w:vertAnchor="text" w:horzAnchor="margin" w:tblpXSpec="center" w:tblpY="1396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5D4E0A" w:rsidTr="005D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:rsidR="005D4E0A" w:rsidRPr="009F144A" w:rsidRDefault="005D4E0A" w:rsidP="005D4E0A">
            <w:pPr>
              <w:pStyle w:val="Heading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July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:rsidR="005D4E0A" w:rsidRPr="009F144A" w:rsidRDefault="005D4E0A" w:rsidP="005D4E0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:rsidR="005D4E0A" w:rsidRPr="009F144A" w:rsidRDefault="005D4E0A" w:rsidP="005D4E0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August</w:t>
            </w: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Pr="00F72F69" w:rsidRDefault="005D4E0A" w:rsidP="005D4E0A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19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29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30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E7C762" w:themeFill="accent1"/>
          </w:tcPr>
          <w:p w:rsidR="005D4E0A" w:rsidRPr="00410D23" w:rsidRDefault="005D4E0A" w:rsidP="005D4E0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</w:rPr>
              <w:t>31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:rsidR="00A2008A" w:rsidRDefault="00602102" w:rsidP="00A2008A">
      <w:r>
        <w:rPr>
          <w:noProof/>
          <w:lang w:val="sr-Latn-RS" w:eastAsia="sr-Latn-R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5080</wp:posOffset>
            </wp:positionH>
            <wp:positionV relativeFrom="page">
              <wp:posOffset>8577</wp:posOffset>
            </wp:positionV>
            <wp:extent cx="7315200" cy="1393825"/>
            <wp:effectExtent l="0" t="0" r="0" b="0"/>
            <wp:wrapNone/>
            <wp:docPr id="14" name="Picture 14" title="Birthday and anniversa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M10354514 Birthday and anniversary calenda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08A" w:rsidRDefault="00A2008A"/>
    <w:p w:rsidR="00A2008A" w:rsidRDefault="00A2008A" w:rsidP="00A2008A">
      <w:r>
        <w:br w:type="page"/>
      </w:r>
    </w:p>
    <w:p w:rsidR="00A2008A" w:rsidRDefault="00602102" w:rsidP="00A2008A">
      <w:r>
        <w:rPr>
          <w:noProof/>
          <w:lang w:val="sr-Latn-RS" w:eastAsia="sr-Latn-R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5080</wp:posOffset>
            </wp:positionH>
            <wp:positionV relativeFrom="page">
              <wp:posOffset>9260</wp:posOffset>
            </wp:positionV>
            <wp:extent cx="7315200" cy="1393825"/>
            <wp:effectExtent l="0" t="0" r="0" b="0"/>
            <wp:wrapNone/>
            <wp:docPr id="15" name="Picture 15" title="Birthday and anniversa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M10354514 Birthday and anniversary calenda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dTable2Accent6"/>
        <w:tblpPr w:leftFromText="180" w:rightFromText="180" w:vertAnchor="text" w:horzAnchor="margin" w:tblpXSpec="center" w:tblpY="911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A2008A" w:rsidTr="00A20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5D4E0A" w:rsidP="00A2008A">
            <w:pPr>
              <w:pStyle w:val="Heading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September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A2008A" w:rsidP="00A2008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:rsidR="00A2008A" w:rsidRPr="009F144A" w:rsidRDefault="005D4E0A" w:rsidP="00A2008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October</w:t>
            </w: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Pr="00F72F69" w:rsidRDefault="00A2008A" w:rsidP="00A2008A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19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29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30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DA7154" w:themeFill="accent2"/>
          </w:tcPr>
          <w:p w:rsidR="00A2008A" w:rsidRPr="00410D23" w:rsidRDefault="00A2008A" w:rsidP="00A200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</w:rPr>
              <w:t>31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:rsidR="00A2008A" w:rsidRDefault="00A2008A"/>
    <w:p w:rsidR="00A2008A" w:rsidRDefault="00A2008A" w:rsidP="00A2008A">
      <w:r>
        <w:br w:type="page"/>
      </w:r>
    </w:p>
    <w:tbl>
      <w:tblPr>
        <w:tblStyle w:val="GridTable2Accent6"/>
        <w:tblpPr w:leftFromText="180" w:rightFromText="180" w:vertAnchor="text" w:horzAnchor="margin" w:tblpXSpec="center" w:tblpY="1371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5D4E0A" w:rsidTr="00485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:rsidR="005D4E0A" w:rsidRPr="009F144A" w:rsidRDefault="005D4E0A" w:rsidP="00485B5D">
            <w:pPr>
              <w:pStyle w:val="Heading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November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:rsidR="005D4E0A" w:rsidRPr="009F144A" w:rsidRDefault="005D4E0A" w:rsidP="00485B5D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:rsidR="005D4E0A" w:rsidRPr="009F144A" w:rsidRDefault="005D4E0A" w:rsidP="00485B5D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December</w:t>
            </w: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Pr="00F72F69" w:rsidRDefault="005D4E0A" w:rsidP="00485B5D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18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19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28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29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t>30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9B3A53" w:themeFill="background2"/>
          </w:tcPr>
          <w:p w:rsidR="005D4E0A" w:rsidRPr="00CF40F4" w:rsidRDefault="005D4E0A" w:rsidP="00485B5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t>31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:rsidR="00A2008A" w:rsidRDefault="00602102" w:rsidP="00A2008A">
      <w:r>
        <w:rPr>
          <w:noProof/>
          <w:lang w:val="sr-Latn-RS" w:eastAsia="sr-Latn-R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5080</wp:posOffset>
            </wp:positionH>
            <wp:positionV relativeFrom="page">
              <wp:posOffset>9260</wp:posOffset>
            </wp:positionV>
            <wp:extent cx="7315200" cy="1393825"/>
            <wp:effectExtent l="0" t="0" r="0" b="0"/>
            <wp:wrapNone/>
            <wp:docPr id="16" name="Picture 16" title="Birthday and anniversa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M10354514 Birthday and anniversary calenda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DB5" w:rsidRDefault="005D5DB5"/>
    <w:sectPr w:rsidR="005D5DB5" w:rsidSect="005D5D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5" w:right="360" w:bottom="245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DBE" w:rsidRDefault="009D2DBE" w:rsidP="005D5DB5">
      <w:pPr>
        <w:spacing w:after="0" w:line="240" w:lineRule="auto"/>
      </w:pPr>
      <w:r>
        <w:separator/>
      </w:r>
    </w:p>
  </w:endnote>
  <w:endnote w:type="continuationSeparator" w:id="0">
    <w:p w:rsidR="009D2DBE" w:rsidRDefault="009D2DBE" w:rsidP="005D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A7A" w:rsidRDefault="00C96A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A7A" w:rsidRDefault="00C96A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A7A" w:rsidRDefault="00C96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DBE" w:rsidRDefault="009D2DBE" w:rsidP="005D5DB5">
      <w:pPr>
        <w:spacing w:after="0" w:line="240" w:lineRule="auto"/>
      </w:pPr>
      <w:r>
        <w:separator/>
      </w:r>
    </w:p>
  </w:footnote>
  <w:footnote w:type="continuationSeparator" w:id="0">
    <w:p w:rsidR="009D2DBE" w:rsidRDefault="009D2DBE" w:rsidP="005D5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A7A" w:rsidRDefault="00C96A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A7A" w:rsidRDefault="00C96A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A7A" w:rsidRDefault="00C96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F6"/>
    <w:rsid w:val="000559EB"/>
    <w:rsid w:val="00410D23"/>
    <w:rsid w:val="004863C1"/>
    <w:rsid w:val="005B6F18"/>
    <w:rsid w:val="005D4E0A"/>
    <w:rsid w:val="005D5DB5"/>
    <w:rsid w:val="00602102"/>
    <w:rsid w:val="00846DAF"/>
    <w:rsid w:val="009D2DBE"/>
    <w:rsid w:val="009F144A"/>
    <w:rsid w:val="00A2008A"/>
    <w:rsid w:val="00AE38DF"/>
    <w:rsid w:val="00AE513E"/>
    <w:rsid w:val="00BD1CF6"/>
    <w:rsid w:val="00BF56AF"/>
    <w:rsid w:val="00C96A7A"/>
    <w:rsid w:val="00CB7464"/>
    <w:rsid w:val="00CF40F4"/>
    <w:rsid w:val="00DE33D0"/>
    <w:rsid w:val="00E83911"/>
    <w:rsid w:val="00F22BFC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69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3D0"/>
    <w:pPr>
      <w:keepNext/>
      <w:keepLines/>
      <w:spacing w:before="240" w:after="0"/>
      <w:jc w:val="center"/>
      <w:outlineLvl w:val="0"/>
    </w:pPr>
    <w:rPr>
      <w:rFonts w:ascii="Franklin Gothic Demi" w:eastAsiaTheme="majorEastAsia" w:hAnsi="Franklin Gothic Demi" w:cstheme="majorBidi"/>
      <w:b/>
      <w:color w:val="711A54" w:themeColor="accent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B5"/>
  </w:style>
  <w:style w:type="paragraph" w:styleId="Footer">
    <w:name w:val="footer"/>
    <w:basedOn w:val="Normal"/>
    <w:link w:val="FooterChar"/>
    <w:uiPriority w:val="99"/>
    <w:unhideWhenUsed/>
    <w:rsid w:val="005D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B5"/>
  </w:style>
  <w:style w:type="table" w:styleId="TableGrid">
    <w:name w:val="Table Grid"/>
    <w:basedOn w:val="TableNormal"/>
    <w:uiPriority w:val="39"/>
    <w:rsid w:val="005D5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5D5D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33D0"/>
    <w:rPr>
      <w:rFonts w:ascii="Franklin Gothic Demi" w:eastAsiaTheme="majorEastAsia" w:hAnsi="Franklin Gothic Demi" w:cstheme="majorBidi"/>
      <w:b/>
      <w:color w:val="711A54" w:themeColor="accent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0F4"/>
    <w:rPr>
      <w:rFonts w:asciiTheme="majorHAnsi" w:eastAsiaTheme="majorEastAsia" w:hAnsiTheme="majorHAnsi" w:cstheme="majorBidi"/>
      <w:b/>
      <w:color w:val="FFFFFF" w:themeColor="background1"/>
      <w:sz w:val="20"/>
      <w:szCs w:val="26"/>
    </w:rPr>
  </w:style>
  <w:style w:type="table" w:customStyle="1" w:styleId="ListTable1LightAccent3">
    <w:name w:val="List Table 1 Light Accent 3"/>
    <w:basedOn w:val="TableNormal"/>
    <w:uiPriority w:val="46"/>
    <w:rsid w:val="00BF56A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C0A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0A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E1" w:themeFill="accent3" w:themeFillTint="33"/>
      </w:tcPr>
    </w:tblStylePr>
    <w:tblStylePr w:type="band1Horz">
      <w:tblPr/>
      <w:tcPr>
        <w:shd w:val="clear" w:color="auto" w:fill="FDEAE1" w:themeFill="accent3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F56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CE1D6" w:themeColor="accent6" w:themeTint="99"/>
        <w:bottom w:val="single" w:sz="2" w:space="0" w:color="FCE1D6" w:themeColor="accent6" w:themeTint="99"/>
        <w:insideH w:val="single" w:sz="2" w:space="0" w:color="FCE1D6" w:themeColor="accent6" w:themeTint="99"/>
        <w:insideV w:val="single" w:sz="2" w:space="0" w:color="FCE1D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CE1D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1D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F1" w:themeFill="accent6" w:themeFillTint="33"/>
      </w:tcPr>
    </w:tblStylePr>
    <w:tblStylePr w:type="band1Horz">
      <w:tblPr/>
      <w:tcPr>
        <w:shd w:val="clear" w:color="auto" w:fill="FEF5F1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69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3D0"/>
    <w:pPr>
      <w:keepNext/>
      <w:keepLines/>
      <w:spacing w:before="240" w:after="0"/>
      <w:jc w:val="center"/>
      <w:outlineLvl w:val="0"/>
    </w:pPr>
    <w:rPr>
      <w:rFonts w:ascii="Franklin Gothic Demi" w:eastAsiaTheme="majorEastAsia" w:hAnsi="Franklin Gothic Demi" w:cstheme="majorBidi"/>
      <w:b/>
      <w:color w:val="711A54" w:themeColor="accent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B5"/>
  </w:style>
  <w:style w:type="paragraph" w:styleId="Footer">
    <w:name w:val="footer"/>
    <w:basedOn w:val="Normal"/>
    <w:link w:val="FooterChar"/>
    <w:uiPriority w:val="99"/>
    <w:unhideWhenUsed/>
    <w:rsid w:val="005D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B5"/>
  </w:style>
  <w:style w:type="table" w:styleId="TableGrid">
    <w:name w:val="Table Grid"/>
    <w:basedOn w:val="TableNormal"/>
    <w:uiPriority w:val="39"/>
    <w:rsid w:val="005D5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5D5D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33D0"/>
    <w:rPr>
      <w:rFonts w:ascii="Franklin Gothic Demi" w:eastAsiaTheme="majorEastAsia" w:hAnsi="Franklin Gothic Demi" w:cstheme="majorBidi"/>
      <w:b/>
      <w:color w:val="711A54" w:themeColor="accent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0F4"/>
    <w:rPr>
      <w:rFonts w:asciiTheme="majorHAnsi" w:eastAsiaTheme="majorEastAsia" w:hAnsiTheme="majorHAnsi" w:cstheme="majorBidi"/>
      <w:b/>
      <w:color w:val="FFFFFF" w:themeColor="background1"/>
      <w:sz w:val="20"/>
      <w:szCs w:val="26"/>
    </w:rPr>
  </w:style>
  <w:style w:type="table" w:customStyle="1" w:styleId="ListTable1LightAccent3">
    <w:name w:val="List Table 1 Light Accent 3"/>
    <w:basedOn w:val="TableNormal"/>
    <w:uiPriority w:val="46"/>
    <w:rsid w:val="00BF56A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C0A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0A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E1" w:themeFill="accent3" w:themeFillTint="33"/>
      </w:tcPr>
    </w:tblStylePr>
    <w:tblStylePr w:type="band1Horz">
      <w:tblPr/>
      <w:tcPr>
        <w:shd w:val="clear" w:color="auto" w:fill="FDEAE1" w:themeFill="accent3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BF56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CE1D6" w:themeColor="accent6" w:themeTint="99"/>
        <w:bottom w:val="single" w:sz="2" w:space="0" w:color="FCE1D6" w:themeColor="accent6" w:themeTint="99"/>
        <w:insideH w:val="single" w:sz="2" w:space="0" w:color="FCE1D6" w:themeColor="accent6" w:themeTint="99"/>
        <w:insideV w:val="single" w:sz="2" w:space="0" w:color="FCE1D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CE1D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1D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F1" w:themeFill="accent6" w:themeFillTint="33"/>
      </w:tcPr>
    </w:tblStylePr>
    <w:tblStylePr w:type="band1Horz">
      <w:tblPr/>
      <w:tcPr>
        <w:shd w:val="clear" w:color="auto" w:fill="FEF5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a\AppData\Roaming\Microsoft\Templates\Birthday_and_anniversary_calendar.dotx" TargetMode="External"/></Relationships>
</file>

<file path=word/theme/theme1.xml><?xml version="1.0" encoding="utf-8"?>
<a:theme xmlns:a="http://schemas.openxmlformats.org/drawingml/2006/main" name="Office Theme">
  <a:themeElements>
    <a:clrScheme name="Custom 63">
      <a:dk1>
        <a:sysClr val="windowText" lastClr="000000"/>
      </a:dk1>
      <a:lt1>
        <a:sysClr val="window" lastClr="FFFFFF"/>
      </a:lt1>
      <a:dk2>
        <a:srgbClr val="5D0D3E"/>
      </a:dk2>
      <a:lt2>
        <a:srgbClr val="9B3A53"/>
      </a:lt2>
      <a:accent1>
        <a:srgbClr val="E7C762"/>
      </a:accent1>
      <a:accent2>
        <a:srgbClr val="DA7154"/>
      </a:accent2>
      <a:accent3>
        <a:srgbClr val="F7986D"/>
      </a:accent3>
      <a:accent4>
        <a:srgbClr val="711A54"/>
      </a:accent4>
      <a:accent5>
        <a:srgbClr val="3B427E"/>
      </a:accent5>
      <a:accent6>
        <a:srgbClr val="FBCFBB"/>
      </a:accent6>
      <a:hlink>
        <a:srgbClr val="666DB6"/>
      </a:hlink>
      <a:folHlink>
        <a:srgbClr val="954F7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Birthday_and_anniversary_calendar</Template>
  <TotalTime>0</TotalTime>
  <Pages>6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2018-02-17T13:18:00Z</dcterms:created>
  <dcterms:modified xsi:type="dcterms:W3CDTF">2018-02-17T13:18:00Z</dcterms:modified>
</cp:coreProperties>
</file>